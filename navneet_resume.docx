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8373E2" w:rsidP="00787610">
      <w:pPr>
        <w:pStyle w:val="Title"/>
        <w:pBdr>
          <w:bottom w:val="single" w:sz="12" w:space="1" w:color="F05535"/>
        </w:pBdr>
        <w:tabs>
          <w:tab w:val="right" w:pos="9936"/>
        </w:tabs>
        <w:jc w:val="both"/>
      </w:pPr>
      <w:r w:rsidRPr="005E101C">
        <w:rPr>
          <w:sz w:val="40"/>
        </w:rPr>
        <w:t>Navneet</w:t>
      </w:r>
      <w:r w:rsidR="007479F6" w:rsidRPr="005E101C">
        <w:rPr>
          <w:sz w:val="40"/>
        </w:rPr>
        <w:t xml:space="preserve"> </w:t>
      </w:r>
      <w:r w:rsidRPr="005E101C">
        <w:rPr>
          <w:sz w:val="40"/>
        </w:rPr>
        <w:t>Mishra</w:t>
      </w:r>
      <w:r w:rsidR="008E5ADC">
        <w:tab/>
      </w:r>
    </w:p>
    <w:p w:rsidR="00141A4C" w:rsidRDefault="007479F6" w:rsidP="00787610">
      <w:pPr>
        <w:jc w:val="both"/>
      </w:pP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0923AFA8" wp14:editId="39166413">
                <wp:extent cx="118872" cy="118872"/>
                <wp:effectExtent l="0" t="0" r="0" b="0"/>
                <wp:docPr id="1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E76D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C1WQ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Chennai</w:t>
      </w:r>
      <w:r w:rsidR="00141A4C">
        <w:t> | </w:t>
      </w:r>
      <w:r w:rsidRPr="009D0878">
        <w:rPr>
          <w:noProof/>
          <w:lang w:eastAsia="en-US"/>
        </w:rPr>
        <mc:AlternateContent>
          <mc:Choice Requires="wps">
            <w:drawing>
              <wp:inline distT="0" distB="0" distL="0" distR="0" wp14:anchorId="2B09EE8B" wp14:editId="37110278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E78E9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ChsQsAAI8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t xml:space="preserve"> </w:t>
      </w:r>
      <w:r w:rsidR="008373E2">
        <w:t>88857</w:t>
      </w:r>
      <w:r w:rsidR="000E6480">
        <w:t xml:space="preserve"> </w:t>
      </w:r>
      <w:r w:rsidR="008373E2">
        <w:t>38661</w:t>
      </w:r>
      <w:r w:rsidR="00141A4C">
        <w:t> | </w:t>
      </w: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298835F" wp14:editId="4FF49BD1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FD1B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" path="m108,21r,l60,58,12,21v-1,-1,-1,-2,,-3c13,16,14,16,16,17l60,51,104,17v1,-1,3,-1,4,1c109,19,109,20,108,21r,xm114,r,l6,c3,,,3,,6l,74v,3,3,6,6,6l114,80v3,,6,-3,6,-6l120,6c120,3,117,,114,xe" fillcolor="black [3213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7479F6">
        <w:t xml:space="preserve"> </w:t>
      </w:r>
      <w:r w:rsidR="00C7401B">
        <w:t>nav</w:t>
      </w:r>
      <w:r w:rsidR="008373E2">
        <w:t>7neeet</w:t>
      </w:r>
      <w:r w:rsidRPr="007479F6">
        <w:t>@gmail.com</w:t>
      </w:r>
      <w:r w:rsidR="00CD56F5">
        <w:t xml:space="preserve"> </w:t>
      </w:r>
      <w:r w:rsidR="006D22F4">
        <w:t xml:space="preserve">| </w:t>
      </w:r>
      <w:r w:rsidR="0094332D">
        <w:t xml:space="preserve"> </w:t>
      </w:r>
      <w:r w:rsidR="00B52C22">
        <w:rPr>
          <w:noProof/>
          <w:lang w:eastAsia="en-US"/>
        </w:rPr>
        <w:drawing>
          <wp:inline distT="0" distB="0" distL="0" distR="0" wp14:anchorId="54CD2924" wp14:editId="5DB01FDF">
            <wp:extent cx="167005" cy="158750"/>
            <wp:effectExtent l="0" t="0" r="4445" b="0"/>
            <wp:docPr id="8" name="Picture 8" descr="Image result for github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11842" r="9211" b="10527"/>
                    <a:stretch/>
                  </pic:blipFill>
                  <pic:spPr bwMode="auto">
                    <a:xfrm>
                      <a:off x="0" y="0"/>
                      <a:ext cx="167005" cy="158750"/>
                    </a:xfrm>
                    <a:prstGeom prst="rect">
                      <a:avLst/>
                    </a:prstGeom>
                    <a:solidFill>
                      <a:schemeClr val="accent4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A96EAE" w:rsidRPr="00B52C22">
          <w:rPr>
            <w:rStyle w:val="Hyperlink"/>
            <w:color w:val="F05535"/>
            <w:u w:val="none"/>
          </w:rPr>
          <w:t>GitHub</w:t>
        </w:r>
      </w:hyperlink>
      <w:r w:rsidR="00CD56F5">
        <w:rPr>
          <w:rStyle w:val="Hyperlink"/>
          <w:color w:val="F05535"/>
          <w:u w:val="none"/>
        </w:rPr>
        <w:t xml:space="preserve"> </w:t>
      </w:r>
      <w:r w:rsidR="00AC25F5" w:rsidRPr="00AC25F5">
        <w:rPr>
          <w:color w:val="000000" w:themeColor="text1"/>
        </w:rPr>
        <w:t>|</w:t>
      </w:r>
      <w:r w:rsidR="00A96EAE" w:rsidRPr="0094332D">
        <w:rPr>
          <w:color w:val="F05535"/>
        </w:rPr>
        <w:t xml:space="preserve"> </w:t>
      </w:r>
      <w:hyperlink r:id="rId11" w:history="1">
        <w:r w:rsidR="00A96EAE" w:rsidRPr="00B52C22">
          <w:rPr>
            <w:rStyle w:val="Hyperlink"/>
            <w:color w:val="F05535"/>
            <w:u w:val="none"/>
          </w:rPr>
          <w:t>Stack Overflow</w:t>
        </w:r>
      </w:hyperlink>
      <w:r w:rsidR="00CD56F5">
        <w:rPr>
          <w:rStyle w:val="Hyperlink"/>
          <w:color w:val="F05535"/>
          <w:u w:val="none"/>
        </w:rPr>
        <w:t xml:space="preserve"> </w:t>
      </w:r>
      <w:r w:rsidR="00593F6B" w:rsidRPr="00593F6B">
        <w:rPr>
          <w:rStyle w:val="Hyperlink"/>
          <w:color w:val="000000" w:themeColor="text1"/>
          <w:u w:val="none"/>
        </w:rPr>
        <w:t>|</w:t>
      </w:r>
      <w:r w:rsidR="00593F6B">
        <w:rPr>
          <w:rStyle w:val="Hyperlink"/>
          <w:color w:val="000000" w:themeColor="text1"/>
          <w:u w:val="none"/>
        </w:rPr>
        <w:t xml:space="preserve"> </w:t>
      </w:r>
      <w:hyperlink r:id="rId12" w:history="1">
        <w:r w:rsidR="00593F6B" w:rsidRPr="00B52C22">
          <w:rPr>
            <w:rStyle w:val="Hyperlink"/>
            <w:color w:val="F05535"/>
            <w:u w:val="none"/>
          </w:rPr>
          <w:t>Medium</w:t>
        </w:r>
      </w:hyperlink>
    </w:p>
    <w:p w:rsidR="00B511D4" w:rsidRDefault="00411814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>6 Years of experience</w:t>
      </w:r>
      <w:r w:rsidR="00B511D4">
        <w:rPr>
          <w:sz w:val="24"/>
          <w:szCs w:val="24"/>
        </w:rPr>
        <w:t xml:space="preserve"> in web application penetration testing, </w:t>
      </w:r>
      <w:r w:rsidR="00752AA1">
        <w:rPr>
          <w:sz w:val="24"/>
          <w:szCs w:val="24"/>
        </w:rPr>
        <w:t xml:space="preserve">network penetration testing, </w:t>
      </w:r>
      <w:r w:rsidR="00B511D4">
        <w:rPr>
          <w:sz w:val="24"/>
          <w:szCs w:val="24"/>
        </w:rPr>
        <w:t xml:space="preserve">vulnerability assessment, secure code review and secure application development. </w:t>
      </w:r>
      <w:r w:rsidR="0046784D">
        <w:rPr>
          <w:sz w:val="24"/>
          <w:szCs w:val="24"/>
        </w:rPr>
        <w:t xml:space="preserve">Automation </w:t>
      </w:r>
      <w:r w:rsidR="00B511D4">
        <w:rPr>
          <w:sz w:val="24"/>
          <w:szCs w:val="24"/>
        </w:rPr>
        <w:t xml:space="preserve">and </w:t>
      </w:r>
      <w:r w:rsidR="0046784D">
        <w:rPr>
          <w:sz w:val="24"/>
          <w:szCs w:val="24"/>
        </w:rPr>
        <w:t xml:space="preserve">development </w:t>
      </w:r>
      <w:r w:rsidR="00B511D4">
        <w:rPr>
          <w:sz w:val="24"/>
          <w:szCs w:val="24"/>
        </w:rPr>
        <w:t>experience in Java and Pytho</w:t>
      </w:r>
      <w:r>
        <w:rPr>
          <w:sz w:val="24"/>
          <w:szCs w:val="24"/>
        </w:rPr>
        <w:t>n</w:t>
      </w:r>
      <w:r w:rsidR="00B511D4">
        <w:rPr>
          <w:sz w:val="24"/>
          <w:szCs w:val="24"/>
        </w:rPr>
        <w:t>3.</w:t>
      </w:r>
    </w:p>
    <w:p w:rsidR="00D436DA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 xml:space="preserve">I would like to work in a learning oriented </w:t>
      </w:r>
      <w:r w:rsidR="006351EC" w:rsidRPr="006351EC">
        <w:rPr>
          <w:sz w:val="24"/>
          <w:szCs w:val="24"/>
        </w:rPr>
        <w:t>environment</w:t>
      </w:r>
      <w:r w:rsidRPr="006351EC">
        <w:rPr>
          <w:sz w:val="24"/>
          <w:szCs w:val="24"/>
        </w:rPr>
        <w:t>. A place where process and policies are simple</w:t>
      </w:r>
      <w:r w:rsidR="000F0E04">
        <w:rPr>
          <w:sz w:val="24"/>
          <w:szCs w:val="24"/>
        </w:rPr>
        <w:t xml:space="preserve">. A </w:t>
      </w:r>
      <w:r w:rsidR="000F0E04" w:rsidRPr="006351EC">
        <w:rPr>
          <w:sz w:val="24"/>
          <w:szCs w:val="24"/>
        </w:rPr>
        <w:t>place</w:t>
      </w:r>
      <w:r w:rsidR="000F0E04">
        <w:rPr>
          <w:sz w:val="24"/>
          <w:szCs w:val="24"/>
        </w:rPr>
        <w:t xml:space="preserve"> where working is fun and people work together to make existing things better and simpler. I like taking ownership of assignments and want to work with freedom and </w:t>
      </w:r>
      <w:r w:rsidR="00B511D4">
        <w:rPr>
          <w:sz w:val="24"/>
          <w:szCs w:val="24"/>
        </w:rPr>
        <w:t>choice. I</w:t>
      </w:r>
      <w:r w:rsidR="00D436DA">
        <w:rPr>
          <w:sz w:val="24"/>
          <w:szCs w:val="24"/>
        </w:rPr>
        <w:t xml:space="preserve"> want to explore</w:t>
      </w:r>
      <w:r w:rsidR="00065D8A">
        <w:rPr>
          <w:sz w:val="24"/>
          <w:szCs w:val="24"/>
        </w:rPr>
        <w:t xml:space="preserve"> and work in </w:t>
      </w:r>
      <w:r w:rsidR="00D436DA">
        <w:rPr>
          <w:sz w:val="24"/>
          <w:szCs w:val="24"/>
        </w:rPr>
        <w:t>IOT</w:t>
      </w:r>
      <w:r w:rsidR="004A40C1">
        <w:rPr>
          <w:sz w:val="24"/>
          <w:szCs w:val="24"/>
        </w:rPr>
        <w:t>,</w:t>
      </w:r>
      <w:r w:rsidR="00E619C9">
        <w:rPr>
          <w:sz w:val="24"/>
          <w:szCs w:val="24"/>
        </w:rPr>
        <w:t xml:space="preserve"> mobile, </w:t>
      </w:r>
      <w:r w:rsidR="00D35051">
        <w:rPr>
          <w:sz w:val="24"/>
          <w:szCs w:val="24"/>
        </w:rPr>
        <w:t xml:space="preserve">network </w:t>
      </w:r>
      <w:r w:rsidR="009C01DF">
        <w:rPr>
          <w:sz w:val="24"/>
          <w:szCs w:val="24"/>
        </w:rPr>
        <w:t>penetr</w:t>
      </w:r>
      <w:r w:rsidR="00D1689E">
        <w:rPr>
          <w:sz w:val="24"/>
          <w:szCs w:val="24"/>
        </w:rPr>
        <w:t>ation testing, Python and Linux related things.</w:t>
      </w:r>
    </w:p>
    <w:p w:rsidR="002D5C34" w:rsidRDefault="002D5C34" w:rsidP="002D5C34">
      <w:pPr>
        <w:pStyle w:val="Heading1"/>
      </w:pPr>
      <w:r>
        <w:t>Current project</w:t>
      </w:r>
    </w:p>
    <w:p w:rsidR="00586528" w:rsidRPr="00586528" w:rsidRDefault="00586528" w:rsidP="00586528">
      <w:pPr>
        <w:rPr>
          <w:b/>
        </w:rPr>
      </w:pPr>
      <w:r w:rsidRPr="00586528">
        <w:rPr>
          <w:b/>
        </w:rPr>
        <w:t>Cognizant</w:t>
      </w:r>
      <w:r w:rsidR="00E37C08">
        <w:rPr>
          <w:b/>
        </w:rPr>
        <w:t xml:space="preserve"> </w:t>
      </w:r>
      <w:r w:rsidRPr="00586528">
        <w:rPr>
          <w:b/>
        </w:rPr>
        <w:t xml:space="preserve">| </w:t>
      </w:r>
      <w:r w:rsidR="00CB72A5">
        <w:rPr>
          <w:b/>
        </w:rPr>
        <w:t xml:space="preserve">Associate | </w:t>
      </w:r>
      <w:r w:rsidRPr="00586528">
        <w:rPr>
          <w:b/>
        </w:rPr>
        <w:t>2017-Present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2D5C34" w:rsidRPr="003540C5" w:rsidRDefault="002D5C34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2D5C34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E37C08" w:rsidRPr="003540C5" w:rsidRDefault="00E37C08" w:rsidP="002D5C34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 development team to implement vulnerability fixes</w:t>
      </w:r>
    </w:p>
    <w:p w:rsidR="00E37C08" w:rsidRDefault="00E37C08" w:rsidP="00E37C08">
      <w:pPr>
        <w:pStyle w:val="Heading1"/>
      </w:pPr>
      <w:r>
        <w:t>Previous projects</w:t>
      </w:r>
    </w:p>
    <w:p w:rsidR="00E37C08" w:rsidRPr="00586528" w:rsidRDefault="00E37C08" w:rsidP="00E37C08">
      <w:pPr>
        <w:rPr>
          <w:b/>
        </w:rPr>
      </w:pPr>
      <w:r>
        <w:rPr>
          <w:b/>
        </w:rPr>
        <w:t xml:space="preserve">Accenture | </w:t>
      </w:r>
      <w:r w:rsidR="001158C3">
        <w:rPr>
          <w:b/>
        </w:rPr>
        <w:t>Software Engineer</w:t>
      </w:r>
      <w:r w:rsidR="00CB72A5">
        <w:rPr>
          <w:b/>
        </w:rPr>
        <w:t xml:space="preserve"> | </w:t>
      </w:r>
      <w:r>
        <w:rPr>
          <w:b/>
        </w:rPr>
        <w:t>2013</w:t>
      </w:r>
      <w:r w:rsidRPr="00586528">
        <w:rPr>
          <w:b/>
        </w:rPr>
        <w:t>-</w:t>
      </w:r>
      <w:r>
        <w:rPr>
          <w:b/>
        </w:rPr>
        <w:t>2016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Web application penetration testing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3540C5">
        <w:rPr>
          <w:sz w:val="24"/>
          <w:szCs w:val="24"/>
        </w:rPr>
        <w:t>Secure code review</w:t>
      </w:r>
    </w:p>
    <w:p w:rsidR="00E37C08" w:rsidRPr="003540C5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Secure web application development</w:t>
      </w:r>
    </w:p>
    <w:p w:rsidR="00E37C08" w:rsidRDefault="00E37C08" w:rsidP="00E37C08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Automation</w:t>
      </w:r>
    </w:p>
    <w:p w:rsidR="006D57C8" w:rsidRDefault="006D57C8" w:rsidP="003647E7">
      <w:pPr>
        <w:pStyle w:val="Heading1"/>
      </w:pPr>
      <w:r>
        <w:t>Automation projects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 xml:space="preserve">Project </w:t>
      </w:r>
      <w:r w:rsidR="00C02716" w:rsidRPr="009605E5">
        <w:rPr>
          <w:b/>
          <w:sz w:val="24"/>
        </w:rPr>
        <w:t>#1</w:t>
      </w:r>
    </w:p>
    <w:p w:rsidR="00C02716" w:rsidRPr="006D57C8" w:rsidRDefault="00C02716" w:rsidP="009605E5">
      <w:pPr>
        <w:rPr>
          <w:b/>
        </w:rPr>
      </w:pPr>
      <w:r w:rsidRPr="006351EC">
        <w:rPr>
          <w:sz w:val="24"/>
          <w:szCs w:val="24"/>
        </w:rPr>
        <w:t xml:space="preserve">Read </w:t>
      </w:r>
      <w:r w:rsidR="00371828">
        <w:rPr>
          <w:sz w:val="24"/>
          <w:szCs w:val="24"/>
        </w:rPr>
        <w:t>PDF</w:t>
      </w:r>
      <w:r w:rsidRPr="006351EC">
        <w:rPr>
          <w:sz w:val="24"/>
          <w:szCs w:val="24"/>
        </w:rPr>
        <w:t xml:space="preserve"> report file and extract valuable information like </w:t>
      </w:r>
      <w:r w:rsidR="000163A6">
        <w:rPr>
          <w:sz w:val="24"/>
          <w:szCs w:val="24"/>
        </w:rPr>
        <w:t>vulnerability</w:t>
      </w:r>
      <w:r w:rsidRPr="006351EC">
        <w:rPr>
          <w:sz w:val="24"/>
          <w:szCs w:val="24"/>
        </w:rPr>
        <w:t xml:space="preserve"> name, file name, line number etc. </w:t>
      </w:r>
      <w:r w:rsidR="00995343">
        <w:rPr>
          <w:sz w:val="24"/>
          <w:szCs w:val="24"/>
        </w:rPr>
        <w:t>W</w:t>
      </w:r>
      <w:r w:rsidRPr="006351EC">
        <w:rPr>
          <w:sz w:val="24"/>
          <w:szCs w:val="24"/>
        </w:rPr>
        <w:t>rite the extracted information in another excel file</w:t>
      </w:r>
      <w:r w:rsidR="00FC0BB5">
        <w:rPr>
          <w:sz w:val="24"/>
          <w:szCs w:val="24"/>
        </w:rPr>
        <w:t xml:space="preserve"> for reporting purpose</w:t>
      </w:r>
      <w:r w:rsidRPr="006351EC">
        <w:rPr>
          <w:sz w:val="24"/>
          <w:szCs w:val="24"/>
        </w:rPr>
        <w:t>.</w:t>
      </w:r>
    </w:p>
    <w:p w:rsidR="00C02716" w:rsidRDefault="00752AA1" w:rsidP="00787610">
      <w:pPr>
        <w:jc w:val="both"/>
      </w:pPr>
      <w:r>
        <w:t xml:space="preserve">Language </w:t>
      </w:r>
      <w:r w:rsidRPr="006351EC">
        <w:rPr>
          <w:sz w:val="24"/>
          <w:szCs w:val="24"/>
        </w:rPr>
        <w:t xml:space="preserve">- </w:t>
      </w:r>
      <w:r w:rsidR="00C02716">
        <w:t>Java</w:t>
      </w: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>Project #2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valuable</w:t>
      </w:r>
      <w:r w:rsidR="000163A6">
        <w:rPr>
          <w:sz w:val="24"/>
          <w:szCs w:val="24"/>
        </w:rPr>
        <w:t xml:space="preserve"> information like v</w:t>
      </w:r>
      <w:r w:rsidRPr="006351EC">
        <w:rPr>
          <w:sz w:val="24"/>
          <w:szCs w:val="24"/>
        </w:rPr>
        <w:t xml:space="preserve">ulnerability name, severity, description, URL, http request and response. Upload the extracted information to </w:t>
      </w:r>
      <w:r w:rsidR="00FC0BB5">
        <w:rPr>
          <w:sz w:val="24"/>
          <w:szCs w:val="24"/>
        </w:rPr>
        <w:t xml:space="preserve">online issue tracking portal </w:t>
      </w:r>
      <w:proofErr w:type="spellStart"/>
      <w:r w:rsidR="00FC0BB5">
        <w:rPr>
          <w:sz w:val="24"/>
          <w:szCs w:val="24"/>
        </w:rPr>
        <w:t>Codedx</w:t>
      </w:r>
      <w:proofErr w:type="spellEnd"/>
      <w:r w:rsidR="00FC0BB5">
        <w:rPr>
          <w:sz w:val="24"/>
          <w:szCs w:val="24"/>
        </w:rPr>
        <w:t>.</w:t>
      </w:r>
    </w:p>
    <w:p w:rsidR="00C02716" w:rsidRPr="006351EC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C02716" w:rsidRDefault="00C02716" w:rsidP="00964FEC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API - python-</w:t>
      </w:r>
      <w:proofErr w:type="spellStart"/>
      <w:r w:rsidRPr="006351EC">
        <w:rPr>
          <w:sz w:val="24"/>
          <w:szCs w:val="24"/>
        </w:rPr>
        <w:t>docx</w:t>
      </w:r>
      <w:proofErr w:type="spellEnd"/>
      <w:r w:rsidRPr="006351EC">
        <w:rPr>
          <w:sz w:val="24"/>
          <w:szCs w:val="24"/>
        </w:rPr>
        <w:t xml:space="preserve">, </w:t>
      </w:r>
      <w:proofErr w:type="spellStart"/>
      <w:r w:rsidR="00961CD0">
        <w:rPr>
          <w:sz w:val="24"/>
          <w:szCs w:val="24"/>
        </w:rPr>
        <w:t>lxml</w:t>
      </w:r>
      <w:proofErr w:type="spellEnd"/>
      <w:r w:rsidR="00961CD0">
        <w:rPr>
          <w:sz w:val="24"/>
          <w:szCs w:val="24"/>
        </w:rPr>
        <w:t xml:space="preserve">, </w:t>
      </w:r>
      <w:r w:rsidRPr="006351EC">
        <w:rPr>
          <w:sz w:val="24"/>
          <w:szCs w:val="24"/>
        </w:rPr>
        <w:t>requests</w:t>
      </w:r>
    </w:p>
    <w:p w:rsidR="006D57C8" w:rsidRDefault="009605E5" w:rsidP="009605E5">
      <w:pPr>
        <w:spacing w:after="0"/>
        <w:rPr>
          <w:b/>
        </w:rPr>
      </w:pPr>
      <w:r>
        <w:rPr>
          <w:b/>
        </w:rPr>
        <w:br w:type="page"/>
      </w:r>
      <w:r w:rsidR="006D57C8" w:rsidRPr="009605E5">
        <w:rPr>
          <w:b/>
          <w:sz w:val="24"/>
        </w:rPr>
        <w:lastRenderedPageBreak/>
        <w:t>Project #3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Read word report file and extract all the vulnerability name, severity, instance numbers and populate this data in another table in the word report.</w:t>
      </w:r>
    </w:p>
    <w:p w:rsidR="00C02716" w:rsidRDefault="00C02716" w:rsidP="00222237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Language - Python3</w:t>
      </w:r>
    </w:p>
    <w:p w:rsidR="00082EF2" w:rsidRPr="00787610" w:rsidRDefault="00082EF2" w:rsidP="00222237">
      <w:pPr>
        <w:spacing w:after="0"/>
        <w:jc w:val="both"/>
        <w:rPr>
          <w:sz w:val="24"/>
          <w:szCs w:val="24"/>
        </w:rPr>
      </w:pPr>
      <w:r w:rsidRPr="006351EC">
        <w:rPr>
          <w:sz w:val="24"/>
          <w:szCs w:val="24"/>
        </w:rPr>
        <w:t>API</w:t>
      </w:r>
      <w:r>
        <w:rPr>
          <w:sz w:val="24"/>
          <w:szCs w:val="24"/>
        </w:rPr>
        <w:t xml:space="preserve"> - python-</w:t>
      </w:r>
      <w:proofErr w:type="spellStart"/>
      <w:r>
        <w:rPr>
          <w:sz w:val="24"/>
          <w:szCs w:val="24"/>
        </w:rPr>
        <w:t>docx</w:t>
      </w:r>
      <w:proofErr w:type="spellEnd"/>
    </w:p>
    <w:p w:rsidR="006D57C8" w:rsidRDefault="006D57C8" w:rsidP="006D57C8">
      <w:pPr>
        <w:rPr>
          <w:b/>
        </w:rPr>
      </w:pPr>
    </w:p>
    <w:p w:rsidR="006D57C8" w:rsidRPr="009605E5" w:rsidRDefault="006D57C8" w:rsidP="009605E5">
      <w:pPr>
        <w:spacing w:after="0"/>
        <w:rPr>
          <w:b/>
          <w:sz w:val="24"/>
        </w:rPr>
      </w:pPr>
      <w:r w:rsidRPr="009605E5">
        <w:rPr>
          <w:b/>
          <w:sz w:val="24"/>
        </w:rPr>
        <w:t>Project #4</w:t>
      </w:r>
    </w:p>
    <w:p w:rsidR="00082EF2" w:rsidRDefault="00082EF2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371828">
        <w:rPr>
          <w:sz w:val="24"/>
          <w:szCs w:val="24"/>
        </w:rPr>
        <w:t>PDF</w:t>
      </w:r>
      <w:r>
        <w:rPr>
          <w:sz w:val="24"/>
          <w:szCs w:val="24"/>
        </w:rPr>
        <w:t xml:space="preserve"> report file and extract valuable information and populate another excel file with the extracted information.</w:t>
      </w:r>
    </w:p>
    <w:p w:rsidR="00082EF2" w:rsidRDefault="00222237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Language</w:t>
      </w:r>
      <w:r w:rsidR="00082EF2">
        <w:rPr>
          <w:sz w:val="24"/>
          <w:szCs w:val="24"/>
        </w:rPr>
        <w:t xml:space="preserve"> - Python3</w:t>
      </w:r>
    </w:p>
    <w:p w:rsidR="007C1409" w:rsidRDefault="00082EF2" w:rsidP="00964F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- </w:t>
      </w:r>
      <w:proofErr w:type="spellStart"/>
      <w:r w:rsidR="00371828">
        <w:rPr>
          <w:sz w:val="24"/>
          <w:szCs w:val="24"/>
        </w:rPr>
        <w:t>PDF</w:t>
      </w:r>
      <w:r w:rsidR="00222237" w:rsidRPr="00222237">
        <w:rPr>
          <w:sz w:val="24"/>
          <w:szCs w:val="24"/>
        </w:rPr>
        <w:t>miner.six</w:t>
      </w:r>
      <w:proofErr w:type="spellEnd"/>
      <w:r w:rsidR="00222237">
        <w:rPr>
          <w:sz w:val="24"/>
          <w:szCs w:val="24"/>
        </w:rPr>
        <w:t xml:space="preserve">, </w:t>
      </w:r>
      <w:proofErr w:type="spellStart"/>
      <w:r w:rsidR="00222237" w:rsidRPr="00222237">
        <w:rPr>
          <w:sz w:val="24"/>
          <w:szCs w:val="24"/>
        </w:rPr>
        <w:t>openpyxl</w:t>
      </w:r>
      <w:proofErr w:type="spellEnd"/>
    </w:p>
    <w:p w:rsidR="00C02716" w:rsidRDefault="00C02716" w:rsidP="003647E7">
      <w:pPr>
        <w:pStyle w:val="Heading1"/>
      </w:pPr>
      <w:r>
        <w:t>Personal Projects</w:t>
      </w:r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#1</w:t>
      </w:r>
      <w:r w:rsidRPr="006351EC">
        <w:rPr>
          <w:sz w:val="24"/>
          <w:szCs w:val="24"/>
        </w:rPr>
        <w:t xml:space="preserve"> - College project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ARP Sheath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 xml:space="preserve">Developed a program using Java to counter Man </w:t>
      </w:r>
      <w:r w:rsidR="000163A6" w:rsidRPr="006351EC">
        <w:rPr>
          <w:sz w:val="24"/>
          <w:szCs w:val="24"/>
        </w:rPr>
        <w:t>in</w:t>
      </w:r>
      <w:r w:rsidR="00C02716" w:rsidRPr="006351EC">
        <w:rPr>
          <w:sz w:val="24"/>
          <w:szCs w:val="24"/>
        </w:rPr>
        <w:t xml:space="preserve"> The Middle </w:t>
      </w:r>
      <w:r w:rsidR="000163A6">
        <w:rPr>
          <w:sz w:val="24"/>
          <w:szCs w:val="24"/>
        </w:rPr>
        <w:t xml:space="preserve">Attack (MITM) using </w:t>
      </w:r>
      <w:proofErr w:type="spellStart"/>
      <w:r w:rsidR="00C02716" w:rsidRPr="006351EC">
        <w:rPr>
          <w:sz w:val="24"/>
          <w:szCs w:val="24"/>
        </w:rPr>
        <w:t>jpcap</w:t>
      </w:r>
      <w:proofErr w:type="spellEnd"/>
      <w:r w:rsidR="000163A6">
        <w:rPr>
          <w:sz w:val="24"/>
          <w:szCs w:val="24"/>
        </w:rPr>
        <w:t xml:space="preserve"> (network packet capture library)</w:t>
      </w:r>
      <w:r w:rsidR="00C02716" w:rsidRPr="006351EC">
        <w:rPr>
          <w:sz w:val="24"/>
          <w:szCs w:val="24"/>
        </w:rPr>
        <w:t>. The program protects the ARP cache of the system as well as that of the access</w:t>
      </w:r>
      <w:r w:rsidR="000163A6">
        <w:rPr>
          <w:sz w:val="24"/>
          <w:szCs w:val="24"/>
        </w:rPr>
        <w:t xml:space="preserve"> point by sending the correct</w:t>
      </w:r>
      <w:r w:rsidR="00C02716" w:rsidRPr="006351EC">
        <w:rPr>
          <w:sz w:val="24"/>
          <w:szCs w:val="24"/>
        </w:rPr>
        <w:t xml:space="preserve"> mapping between IP Address and MAC Address</w:t>
      </w:r>
      <w:r w:rsidR="00A82979">
        <w:rPr>
          <w:sz w:val="24"/>
          <w:szCs w:val="24"/>
        </w:rPr>
        <w:t xml:space="preserve"> </w:t>
      </w:r>
      <w:r w:rsidR="00F437D6">
        <w:rPr>
          <w:sz w:val="24"/>
          <w:szCs w:val="24"/>
        </w:rPr>
        <w:t>at frequent intervals</w:t>
      </w:r>
      <w:r w:rsidR="00C02716" w:rsidRPr="006351EC">
        <w:rPr>
          <w:sz w:val="24"/>
          <w:szCs w:val="24"/>
        </w:rPr>
        <w:t>.</w:t>
      </w:r>
    </w:p>
    <w:p w:rsidR="009605E5" w:rsidRDefault="00C02716" w:rsidP="00787610">
      <w:pPr>
        <w:jc w:val="both"/>
        <w:rPr>
          <w:sz w:val="24"/>
          <w:szCs w:val="24"/>
        </w:rPr>
      </w:pPr>
      <w:r w:rsidRPr="00787610">
        <w:rPr>
          <w:b/>
          <w:sz w:val="24"/>
          <w:szCs w:val="24"/>
        </w:rPr>
        <w:t>Project #2</w:t>
      </w:r>
    </w:p>
    <w:p w:rsidR="00C02716" w:rsidRPr="006351EC" w:rsidRDefault="009605E5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r w:rsidR="00C02716" w:rsidRPr="006351EC">
        <w:rPr>
          <w:sz w:val="24"/>
          <w:szCs w:val="24"/>
        </w:rPr>
        <w:t>Vulnerable web app for learning</w:t>
      </w:r>
    </w:p>
    <w:p w:rsidR="00C02716" w:rsidRPr="006351EC" w:rsidRDefault="006A1FAB" w:rsidP="007876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- </w:t>
      </w:r>
      <w:r w:rsidR="00C02716" w:rsidRPr="006351EC">
        <w:rPr>
          <w:sz w:val="24"/>
          <w:szCs w:val="24"/>
        </w:rPr>
        <w:t>I've designed a small web-app that can be used for learning purpose. It’s simple, to-the-point &amp; easy to understand. It has exploitable vulnerabilities and the corresponding patches (patched &amp; unpatched modules). Unpatched part is exploitable, patched part is safe. I've used OWASP ESAPI librarie</w:t>
      </w:r>
      <w:r w:rsidR="006351EC" w:rsidRPr="006351EC">
        <w:rPr>
          <w:sz w:val="24"/>
          <w:szCs w:val="24"/>
        </w:rPr>
        <w:t>s to patch the vulnerabilities.</w:t>
      </w:r>
      <w:r w:rsidR="000163A6">
        <w:rPr>
          <w:sz w:val="24"/>
          <w:szCs w:val="24"/>
        </w:rPr>
        <w:t xml:space="preserve"> </w:t>
      </w:r>
      <w:hyperlink r:id="rId13" w:history="1">
        <w:r w:rsidR="006D22F4" w:rsidRPr="007C1409">
          <w:rPr>
            <w:rStyle w:val="Hyperlink"/>
            <w:color w:val="F05535"/>
            <w:sz w:val="24"/>
            <w:szCs w:val="24"/>
          </w:rPr>
          <w:t>GitHub</w:t>
        </w:r>
      </w:hyperlink>
    </w:p>
    <w:p w:rsidR="00C02716" w:rsidRPr="006351EC" w:rsidRDefault="00C02716" w:rsidP="00787610">
      <w:pPr>
        <w:jc w:val="both"/>
        <w:rPr>
          <w:sz w:val="24"/>
          <w:szCs w:val="24"/>
        </w:rPr>
      </w:pPr>
      <w:r w:rsidRPr="006351EC">
        <w:rPr>
          <w:sz w:val="24"/>
          <w:szCs w:val="24"/>
        </w:rPr>
        <w:t>Some features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HTTPS</w:t>
      </w:r>
      <w:r w:rsidR="0040146A" w:rsidRPr="0040146A">
        <w:rPr>
          <w:sz w:val="24"/>
          <w:szCs w:val="24"/>
        </w:rPr>
        <w:t xml:space="preserve"> enabled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XSS, CSRF, SQL injection, click-jacking (patched and unpatched modules)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flags for session c</w:t>
      </w:r>
      <w:r w:rsidR="00A82979">
        <w:rPr>
          <w:sz w:val="24"/>
          <w:szCs w:val="24"/>
        </w:rPr>
        <w:t xml:space="preserve">ookie like </w:t>
      </w:r>
      <w:proofErr w:type="spellStart"/>
      <w:r w:rsidR="00A82979">
        <w:rPr>
          <w:sz w:val="24"/>
          <w:szCs w:val="24"/>
        </w:rPr>
        <w:t>HttpOnly</w:t>
      </w:r>
      <w:proofErr w:type="spellEnd"/>
      <w:r w:rsidR="00A82979">
        <w:rPr>
          <w:sz w:val="24"/>
          <w:szCs w:val="24"/>
        </w:rPr>
        <w:t>, secure</w:t>
      </w:r>
    </w:p>
    <w:p w:rsidR="00C02716" w:rsidRPr="00A82979" w:rsidRDefault="00C02716" w:rsidP="00A82979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Appropriate security headers lik</w:t>
      </w:r>
      <w:r w:rsidR="00A82979">
        <w:rPr>
          <w:sz w:val="24"/>
          <w:szCs w:val="24"/>
        </w:rPr>
        <w:t>e HSTS, X-Frame-Options, X</w:t>
      </w:r>
      <w:r w:rsidRPr="0040146A">
        <w:rPr>
          <w:sz w:val="24"/>
          <w:szCs w:val="24"/>
        </w:rPr>
        <w:t>-</w:t>
      </w:r>
      <w:r w:rsidR="00A82979">
        <w:rPr>
          <w:sz w:val="24"/>
          <w:szCs w:val="24"/>
        </w:rPr>
        <w:t>Content-T</w:t>
      </w:r>
      <w:r w:rsidRPr="0040146A">
        <w:rPr>
          <w:sz w:val="24"/>
          <w:szCs w:val="24"/>
        </w:rPr>
        <w:t>ype-</w:t>
      </w:r>
      <w:r w:rsidR="00A82979">
        <w:rPr>
          <w:sz w:val="24"/>
          <w:szCs w:val="24"/>
        </w:rPr>
        <w:t>O</w:t>
      </w:r>
      <w:r w:rsidRPr="0040146A">
        <w:rPr>
          <w:sz w:val="24"/>
          <w:szCs w:val="24"/>
        </w:rPr>
        <w:t>ptions</w:t>
      </w:r>
      <w:r w:rsidR="00A82979">
        <w:rPr>
          <w:sz w:val="24"/>
          <w:szCs w:val="24"/>
        </w:rPr>
        <w:t xml:space="preserve">, </w:t>
      </w:r>
      <w:r w:rsidR="00A82979" w:rsidRPr="00A82979">
        <w:rPr>
          <w:sz w:val="24"/>
          <w:szCs w:val="24"/>
        </w:rPr>
        <w:t>Referrer-Policy</w:t>
      </w:r>
      <w:r w:rsidRPr="00A82979">
        <w:rPr>
          <w:sz w:val="24"/>
          <w:szCs w:val="24"/>
        </w:rPr>
        <w:t xml:space="preserve"> etc.</w:t>
      </w:r>
    </w:p>
    <w:p w:rsidR="00C02716" w:rsidRPr="0040146A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>S</w:t>
      </w:r>
      <w:r w:rsidR="00A82979">
        <w:rPr>
          <w:sz w:val="24"/>
          <w:szCs w:val="24"/>
        </w:rPr>
        <w:t>ession management</w:t>
      </w:r>
    </w:p>
    <w:p w:rsidR="00C02716" w:rsidRDefault="00C02716" w:rsidP="0040146A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40146A">
        <w:rPr>
          <w:sz w:val="24"/>
          <w:szCs w:val="24"/>
        </w:rPr>
        <w:t xml:space="preserve">Role </w:t>
      </w:r>
      <w:r w:rsidR="0040146A" w:rsidRPr="0040146A">
        <w:rPr>
          <w:sz w:val="24"/>
          <w:szCs w:val="24"/>
        </w:rPr>
        <w:t>based authorization</w:t>
      </w:r>
      <w:r w:rsidR="00A82979">
        <w:rPr>
          <w:sz w:val="24"/>
          <w:szCs w:val="24"/>
        </w:rPr>
        <w:t xml:space="preserve"> etc.</w:t>
      </w:r>
    </w:p>
    <w:p w:rsidR="009605E5" w:rsidRDefault="009605E5">
      <w:pPr>
        <w:rPr>
          <w:rFonts w:asciiTheme="majorHAnsi" w:eastAsiaTheme="majorEastAsia" w:hAnsiTheme="majorHAnsi" w:cstheme="majorBidi"/>
          <w:color w:val="F05535"/>
          <w:sz w:val="26"/>
          <w:szCs w:val="26"/>
        </w:rPr>
      </w:pPr>
      <w:r>
        <w:br w:type="page"/>
      </w:r>
    </w:p>
    <w:p w:rsidR="00C02716" w:rsidRDefault="00C02716" w:rsidP="003647E7">
      <w:pPr>
        <w:pStyle w:val="Heading1"/>
      </w:pPr>
      <w:r>
        <w:lastRenderedPageBreak/>
        <w:t>Skills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Language - Python3, Java</w:t>
      </w:r>
    </w:p>
    <w:p w:rsidR="00C02716" w:rsidRPr="00787610" w:rsidRDefault="00C02716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Web Application Penetration Testing</w:t>
      </w:r>
    </w:p>
    <w:p w:rsidR="00C02716" w:rsidRDefault="006351EC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Secure Coding (</w:t>
      </w:r>
      <w:r w:rsidR="003540C5">
        <w:rPr>
          <w:sz w:val="24"/>
          <w:szCs w:val="24"/>
        </w:rPr>
        <w:t>OWASP ESAPI Library</w:t>
      </w:r>
      <w:r w:rsidRPr="00787610">
        <w:rPr>
          <w:sz w:val="24"/>
          <w:szCs w:val="24"/>
        </w:rPr>
        <w:t>)</w:t>
      </w:r>
    </w:p>
    <w:p w:rsidR="00E76030" w:rsidRDefault="00752AA1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Security Tools - </w:t>
      </w:r>
      <w:r w:rsidR="00E76030">
        <w:rPr>
          <w:sz w:val="24"/>
          <w:szCs w:val="24"/>
        </w:rPr>
        <w:t xml:space="preserve">Fortify, </w:t>
      </w:r>
      <w:proofErr w:type="spellStart"/>
      <w:r w:rsidR="00E76030">
        <w:rPr>
          <w:sz w:val="24"/>
          <w:szCs w:val="24"/>
        </w:rPr>
        <w:t>Veracode</w:t>
      </w:r>
      <w:proofErr w:type="spellEnd"/>
      <w:r w:rsidR="00E76030">
        <w:rPr>
          <w:sz w:val="24"/>
          <w:szCs w:val="24"/>
        </w:rPr>
        <w:t>, Burp Suite</w:t>
      </w:r>
      <w:r w:rsidR="00875D21">
        <w:rPr>
          <w:sz w:val="24"/>
          <w:szCs w:val="24"/>
        </w:rPr>
        <w:t xml:space="preserve"> Professional</w:t>
      </w:r>
      <w:r w:rsidR="00E76030">
        <w:rPr>
          <w:sz w:val="24"/>
          <w:szCs w:val="24"/>
        </w:rPr>
        <w:t xml:space="preserve">, IBM </w:t>
      </w:r>
      <w:proofErr w:type="spellStart"/>
      <w:r w:rsidR="00E76030">
        <w:rPr>
          <w:sz w:val="24"/>
          <w:szCs w:val="24"/>
        </w:rPr>
        <w:t>AppScan</w:t>
      </w:r>
      <w:proofErr w:type="spellEnd"/>
      <w:r w:rsidR="00E76030">
        <w:rPr>
          <w:sz w:val="24"/>
          <w:szCs w:val="24"/>
        </w:rPr>
        <w:t xml:space="preserve"> Standard</w:t>
      </w:r>
    </w:p>
    <w:p w:rsidR="00E76030" w:rsidRPr="00787610" w:rsidRDefault="00752AA1" w:rsidP="00787610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Development Tools - </w:t>
      </w:r>
      <w:r w:rsidR="00E76030">
        <w:rPr>
          <w:sz w:val="24"/>
          <w:szCs w:val="24"/>
        </w:rPr>
        <w:t xml:space="preserve">Eclipse, </w:t>
      </w:r>
      <w:proofErr w:type="spellStart"/>
      <w:r w:rsidR="00E76030">
        <w:rPr>
          <w:sz w:val="24"/>
          <w:szCs w:val="24"/>
        </w:rPr>
        <w:t>Github</w:t>
      </w:r>
      <w:proofErr w:type="spellEnd"/>
    </w:p>
    <w:p w:rsidR="00C02716" w:rsidRDefault="00C02716" w:rsidP="003647E7">
      <w:pPr>
        <w:pStyle w:val="Heading1"/>
      </w:pPr>
      <w:r>
        <w:t>Training</w:t>
      </w:r>
      <w:r w:rsidR="007C1409">
        <w:t xml:space="preserve"> and self-learning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 xml:space="preserve">1 Day IOT Hands-on Workshop by </w:t>
      </w:r>
      <w:proofErr w:type="spellStart"/>
      <w:r w:rsidRPr="00787610">
        <w:rPr>
          <w:sz w:val="24"/>
          <w:szCs w:val="24"/>
        </w:rPr>
        <w:t>Aseem</w:t>
      </w:r>
      <w:proofErr w:type="spellEnd"/>
      <w:r w:rsidRPr="00787610">
        <w:rPr>
          <w:sz w:val="24"/>
          <w:szCs w:val="24"/>
        </w:rPr>
        <w:t xml:space="preserve"> </w:t>
      </w:r>
      <w:proofErr w:type="spellStart"/>
      <w:r w:rsidRPr="00787610">
        <w:rPr>
          <w:sz w:val="24"/>
          <w:szCs w:val="24"/>
        </w:rPr>
        <w:t>Jakhar</w:t>
      </w:r>
      <w:proofErr w:type="spellEnd"/>
      <w:r w:rsidR="00752AA1">
        <w:rPr>
          <w:sz w:val="24"/>
          <w:szCs w:val="24"/>
        </w:rPr>
        <w:t xml:space="preserve"> </w:t>
      </w:r>
      <w:r w:rsidR="00E619C9">
        <w:rPr>
          <w:sz w:val="24"/>
          <w:szCs w:val="24"/>
        </w:rPr>
        <w:t>(</w:t>
      </w:r>
      <w:proofErr w:type="spellStart"/>
      <w:r w:rsidR="00E619C9">
        <w:rPr>
          <w:sz w:val="24"/>
          <w:szCs w:val="24"/>
        </w:rPr>
        <w:t>Payatu</w:t>
      </w:r>
      <w:proofErr w:type="spellEnd"/>
      <w:r w:rsidR="00E619C9">
        <w:rPr>
          <w:sz w:val="24"/>
          <w:szCs w:val="24"/>
        </w:rPr>
        <w:t xml:space="preserve"> Technologies)</w:t>
      </w:r>
    </w:p>
    <w:p w:rsidR="00C02716" w:rsidRPr="00787610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Android application testing video tutorial by Aditya Gupta</w:t>
      </w:r>
      <w:r w:rsidR="006A1FAB">
        <w:rPr>
          <w:sz w:val="24"/>
          <w:szCs w:val="24"/>
        </w:rPr>
        <w:t xml:space="preserve"> (Reviewing it)</w:t>
      </w:r>
    </w:p>
    <w:p w:rsidR="00C02716" w:rsidRDefault="00C02716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Di</w:t>
      </w:r>
      <w:r w:rsidR="006351EC" w:rsidRPr="00787610">
        <w:rPr>
          <w:sz w:val="24"/>
          <w:szCs w:val="24"/>
        </w:rPr>
        <w:t xml:space="preserve">fferent topics by Troy Hunt on </w:t>
      </w:r>
      <w:proofErr w:type="spellStart"/>
      <w:r w:rsidR="006351EC" w:rsidRPr="00787610">
        <w:rPr>
          <w:sz w:val="24"/>
          <w:szCs w:val="24"/>
        </w:rPr>
        <w:t>P</w:t>
      </w:r>
      <w:r w:rsidRPr="00787610">
        <w:rPr>
          <w:sz w:val="24"/>
          <w:szCs w:val="24"/>
        </w:rPr>
        <w:t>luralsight</w:t>
      </w:r>
      <w:proofErr w:type="spellEnd"/>
    </w:p>
    <w:p w:rsidR="007C1409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 Bader Python b</w:t>
      </w:r>
      <w:r w:rsidR="007C1409">
        <w:rPr>
          <w:sz w:val="24"/>
          <w:szCs w:val="24"/>
        </w:rPr>
        <w:t>log</w:t>
      </w:r>
      <w:r w:rsidR="00752AA1">
        <w:rPr>
          <w:sz w:val="24"/>
          <w:szCs w:val="24"/>
        </w:rPr>
        <w:t>, James Kettle blog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Payatu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Attify</w:t>
      </w:r>
      <w:proofErr w:type="spellEnd"/>
      <w:r>
        <w:rPr>
          <w:sz w:val="24"/>
          <w:szCs w:val="24"/>
        </w:rPr>
        <w:t xml:space="preserve"> blog for IOT</w:t>
      </w:r>
    </w:p>
    <w:p w:rsidR="00FF36C5" w:rsidRDefault="00FF36C5" w:rsidP="0078761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Miscellaneous blogs on Medium</w:t>
      </w:r>
    </w:p>
    <w:p w:rsidR="00C02716" w:rsidRDefault="00C02716" w:rsidP="009B7A9B">
      <w:pPr>
        <w:pStyle w:val="Heading1"/>
      </w:pPr>
      <w:r>
        <w:t>Hobbies</w:t>
      </w:r>
    </w:p>
    <w:p w:rsidR="00C02716" w:rsidRPr="00787610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P</w:t>
      </w:r>
      <w:r w:rsidR="00C02716" w:rsidRPr="00787610">
        <w:rPr>
          <w:sz w:val="24"/>
          <w:szCs w:val="24"/>
        </w:rPr>
        <w:t>laying outdoor games; cricket, volleyball, football, badminton</w:t>
      </w:r>
      <w:r w:rsidRPr="00787610">
        <w:rPr>
          <w:sz w:val="24"/>
          <w:szCs w:val="24"/>
        </w:rPr>
        <w:t>.</w:t>
      </w:r>
      <w:r w:rsidR="004A40C1">
        <w:rPr>
          <w:sz w:val="24"/>
          <w:szCs w:val="24"/>
        </w:rPr>
        <w:t xml:space="preserve"> </w:t>
      </w:r>
      <w:r w:rsidR="006A1FAB">
        <w:rPr>
          <w:sz w:val="24"/>
          <w:szCs w:val="24"/>
        </w:rPr>
        <w:t>Lead my team in inter-project vol</w:t>
      </w:r>
      <w:r w:rsidR="00752AA1">
        <w:rPr>
          <w:sz w:val="24"/>
          <w:szCs w:val="24"/>
        </w:rPr>
        <w:t>leyball tournament in Cognizant</w:t>
      </w:r>
    </w:p>
    <w:p w:rsidR="00AC2A7C" w:rsidRDefault="006351EC" w:rsidP="0078761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87610">
        <w:rPr>
          <w:sz w:val="24"/>
          <w:szCs w:val="24"/>
        </w:rPr>
        <w:t>L</w:t>
      </w:r>
      <w:r w:rsidR="00C02716" w:rsidRPr="00787610">
        <w:rPr>
          <w:sz w:val="24"/>
          <w:szCs w:val="24"/>
        </w:rPr>
        <w:t>istening songs right from 1950s to yo-yo Honey Singh</w:t>
      </w:r>
      <w:r w:rsidR="006A1FAB">
        <w:rPr>
          <w:sz w:val="24"/>
          <w:szCs w:val="24"/>
        </w:rPr>
        <w:t xml:space="preserve"> &amp; Stevie Stone</w:t>
      </w:r>
      <w:r w:rsidR="000163A6">
        <w:rPr>
          <w:sz w:val="24"/>
          <w:szCs w:val="24"/>
        </w:rPr>
        <w:t>;</w:t>
      </w:r>
      <w:r w:rsidR="00787610">
        <w:rPr>
          <w:sz w:val="24"/>
          <w:szCs w:val="24"/>
        </w:rPr>
        <w:t xml:space="preserve"> Hindi, </w:t>
      </w:r>
      <w:r w:rsidR="000163A6">
        <w:rPr>
          <w:sz w:val="24"/>
          <w:szCs w:val="24"/>
        </w:rPr>
        <w:t>Tamil, Tel</w:t>
      </w:r>
      <w:r w:rsidR="006A1FAB">
        <w:rPr>
          <w:sz w:val="24"/>
          <w:szCs w:val="24"/>
        </w:rPr>
        <w:t>u</w:t>
      </w:r>
      <w:r w:rsidR="00787610">
        <w:rPr>
          <w:sz w:val="24"/>
          <w:szCs w:val="24"/>
        </w:rPr>
        <w:t xml:space="preserve">gu; music </w:t>
      </w:r>
      <w:r w:rsidR="000E6480">
        <w:rPr>
          <w:sz w:val="24"/>
          <w:szCs w:val="24"/>
        </w:rPr>
        <w:t>knows no</w:t>
      </w:r>
      <w:r w:rsidR="00752AA1">
        <w:rPr>
          <w:sz w:val="24"/>
          <w:szCs w:val="24"/>
        </w:rPr>
        <w:t xml:space="preserve"> language</w:t>
      </w:r>
      <w:bookmarkStart w:id="0" w:name="_GoBack"/>
      <w:bookmarkEnd w:id="0"/>
    </w:p>
    <w:p w:rsidR="00E76030" w:rsidRDefault="006A1FAB" w:rsidP="003647E7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Cooking</w:t>
      </w:r>
    </w:p>
    <w:p w:rsidR="00E76030" w:rsidRDefault="00E76030" w:rsidP="00E76030">
      <w:pPr>
        <w:pStyle w:val="Heading1"/>
      </w:pPr>
      <w:r>
        <w:t>Education</w:t>
      </w:r>
    </w:p>
    <w:p w:rsidR="00E76030" w:rsidRPr="00E76030" w:rsidRDefault="00E76030" w:rsidP="00E76030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 xml:space="preserve"> in Computer Science from KIIT University, Bhubaneshwar</w:t>
      </w:r>
      <w:r w:rsidR="009605E5">
        <w:rPr>
          <w:sz w:val="24"/>
          <w:szCs w:val="24"/>
        </w:rPr>
        <w:t>,</w:t>
      </w:r>
      <w:r>
        <w:rPr>
          <w:sz w:val="24"/>
          <w:szCs w:val="24"/>
        </w:rPr>
        <w:t xml:space="preserve"> Odisha</w:t>
      </w:r>
    </w:p>
    <w:p w:rsidR="00AC2A7C" w:rsidRDefault="00C840CF" w:rsidP="003647E7">
      <w:pPr>
        <w:pStyle w:val="Heading1"/>
      </w:pPr>
      <w:r>
        <w:t>Experience</w:t>
      </w:r>
    </w:p>
    <w:p w:rsidR="00C840CF" w:rsidRPr="00C840CF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Accenture: 2013 - 2016</w:t>
      </w:r>
    </w:p>
    <w:p w:rsidR="003A2EF3" w:rsidRDefault="00C840CF" w:rsidP="00C840CF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C840CF">
        <w:rPr>
          <w:sz w:val="24"/>
        </w:rPr>
        <w:t>Cognizant: 2017 -  Present</w:t>
      </w:r>
    </w:p>
    <w:p w:rsidR="009605E5" w:rsidRDefault="003A2EF3" w:rsidP="003A2EF3">
      <w:r w:rsidRPr="003A2EF3">
        <w:rPr>
          <w:rStyle w:val="Heading1Char"/>
        </w:rPr>
        <w:t>Reference</w:t>
      </w:r>
      <w:r>
        <w:t xml:space="preserve"> </w:t>
      </w:r>
    </w:p>
    <w:p w:rsidR="00C840CF" w:rsidRDefault="003A2EF3" w:rsidP="009605E5">
      <w:pPr>
        <w:pStyle w:val="ListParagraph"/>
        <w:numPr>
          <w:ilvl w:val="0"/>
          <w:numId w:val="33"/>
        </w:numPr>
      </w:pPr>
      <w:r>
        <w:t>Mittal Mehta</w:t>
      </w:r>
      <w:r w:rsidR="009605E5">
        <w:t>: 91673 48530 (Accenture)</w:t>
      </w:r>
    </w:p>
    <w:p w:rsidR="009605E5" w:rsidRPr="003A2EF3" w:rsidRDefault="009605E5" w:rsidP="009605E5">
      <w:pPr>
        <w:pStyle w:val="ListParagraph"/>
        <w:numPr>
          <w:ilvl w:val="0"/>
          <w:numId w:val="33"/>
        </w:numPr>
      </w:pPr>
      <w:r>
        <w:t>Nisha Selvraj: 97903 79565 (Cognizant)</w:t>
      </w:r>
    </w:p>
    <w:sectPr w:rsidR="009605E5" w:rsidRPr="003A2EF3" w:rsidSect="000A3F0F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36C" w:rsidRDefault="00B3336C">
      <w:pPr>
        <w:spacing w:after="0"/>
      </w:pPr>
      <w:r>
        <w:separator/>
      </w:r>
    </w:p>
  </w:endnote>
  <w:endnote w:type="continuationSeparator" w:id="0">
    <w:p w:rsidR="00B3336C" w:rsidRDefault="00B33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52AA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36C" w:rsidRDefault="00B3336C">
      <w:pPr>
        <w:spacing w:after="0"/>
      </w:pPr>
      <w:r>
        <w:separator/>
      </w:r>
    </w:p>
  </w:footnote>
  <w:footnote w:type="continuationSeparator" w:id="0">
    <w:p w:rsidR="00B3336C" w:rsidRDefault="00B333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90C0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6D0050"/>
    <w:multiLevelType w:val="multilevel"/>
    <w:tmpl w:val="3E8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32C75"/>
    <w:multiLevelType w:val="hybridMultilevel"/>
    <w:tmpl w:val="6D6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43C5F"/>
    <w:multiLevelType w:val="hybridMultilevel"/>
    <w:tmpl w:val="88B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604E7"/>
    <w:multiLevelType w:val="hybridMultilevel"/>
    <w:tmpl w:val="5E38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A28082C"/>
    <w:multiLevelType w:val="hybridMultilevel"/>
    <w:tmpl w:val="7762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050781"/>
    <w:multiLevelType w:val="hybridMultilevel"/>
    <w:tmpl w:val="3CE2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158D9"/>
    <w:multiLevelType w:val="hybridMultilevel"/>
    <w:tmpl w:val="8A9A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56515"/>
    <w:multiLevelType w:val="hybridMultilevel"/>
    <w:tmpl w:val="3FA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3"/>
  </w:num>
  <w:num w:numId="17">
    <w:abstractNumId w:val="20"/>
  </w:num>
  <w:num w:numId="18">
    <w:abstractNumId w:val="11"/>
  </w:num>
  <w:num w:numId="19">
    <w:abstractNumId w:val="27"/>
  </w:num>
  <w:num w:numId="20">
    <w:abstractNumId w:val="25"/>
  </w:num>
  <w:num w:numId="21">
    <w:abstractNumId w:val="12"/>
  </w:num>
  <w:num w:numId="22">
    <w:abstractNumId w:val="19"/>
  </w:num>
  <w:num w:numId="23">
    <w:abstractNumId w:val="26"/>
  </w:num>
  <w:num w:numId="24">
    <w:abstractNumId w:val="12"/>
  </w:num>
  <w:num w:numId="25">
    <w:abstractNumId w:val="12"/>
  </w:num>
  <w:num w:numId="26">
    <w:abstractNumId w:val="10"/>
  </w:num>
  <w:num w:numId="27">
    <w:abstractNumId w:val="14"/>
  </w:num>
  <w:num w:numId="28">
    <w:abstractNumId w:val="15"/>
  </w:num>
  <w:num w:numId="29">
    <w:abstractNumId w:val="16"/>
  </w:num>
  <w:num w:numId="30">
    <w:abstractNumId w:val="23"/>
  </w:num>
  <w:num w:numId="31">
    <w:abstractNumId w:val="21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FA"/>
    <w:rsid w:val="00011D1B"/>
    <w:rsid w:val="000163A6"/>
    <w:rsid w:val="00065D8A"/>
    <w:rsid w:val="00082EF2"/>
    <w:rsid w:val="000A3F0F"/>
    <w:rsid w:val="000A4F59"/>
    <w:rsid w:val="000E6480"/>
    <w:rsid w:val="000F0E04"/>
    <w:rsid w:val="001025A6"/>
    <w:rsid w:val="00107E17"/>
    <w:rsid w:val="001158C3"/>
    <w:rsid w:val="00141A4C"/>
    <w:rsid w:val="00165924"/>
    <w:rsid w:val="0017476A"/>
    <w:rsid w:val="00197194"/>
    <w:rsid w:val="001B29CF"/>
    <w:rsid w:val="001B4E83"/>
    <w:rsid w:val="001E5414"/>
    <w:rsid w:val="00212263"/>
    <w:rsid w:val="00222237"/>
    <w:rsid w:val="00251A0C"/>
    <w:rsid w:val="0028220F"/>
    <w:rsid w:val="00283896"/>
    <w:rsid w:val="002D5C34"/>
    <w:rsid w:val="003012B2"/>
    <w:rsid w:val="00301654"/>
    <w:rsid w:val="00301B30"/>
    <w:rsid w:val="003540C5"/>
    <w:rsid w:val="00356C14"/>
    <w:rsid w:val="003647E7"/>
    <w:rsid w:val="00371828"/>
    <w:rsid w:val="003A2EF3"/>
    <w:rsid w:val="003B50EC"/>
    <w:rsid w:val="003E51CA"/>
    <w:rsid w:val="003F3C35"/>
    <w:rsid w:val="0040146A"/>
    <w:rsid w:val="00411814"/>
    <w:rsid w:val="00414C58"/>
    <w:rsid w:val="0046784D"/>
    <w:rsid w:val="004A40C1"/>
    <w:rsid w:val="004A4E80"/>
    <w:rsid w:val="004A6FE7"/>
    <w:rsid w:val="004D1BC7"/>
    <w:rsid w:val="004F6444"/>
    <w:rsid w:val="005075E5"/>
    <w:rsid w:val="00540FA9"/>
    <w:rsid w:val="00583EAD"/>
    <w:rsid w:val="00586528"/>
    <w:rsid w:val="00593F6B"/>
    <w:rsid w:val="005B1CB8"/>
    <w:rsid w:val="005B1FD6"/>
    <w:rsid w:val="005E101C"/>
    <w:rsid w:val="00613C0F"/>
    <w:rsid w:val="00617B26"/>
    <w:rsid w:val="006224BE"/>
    <w:rsid w:val="006270A9"/>
    <w:rsid w:val="006351EC"/>
    <w:rsid w:val="00647252"/>
    <w:rsid w:val="006539CD"/>
    <w:rsid w:val="00675956"/>
    <w:rsid w:val="00681034"/>
    <w:rsid w:val="006A1FAB"/>
    <w:rsid w:val="006D22F4"/>
    <w:rsid w:val="006D57C8"/>
    <w:rsid w:val="0070306E"/>
    <w:rsid w:val="00705462"/>
    <w:rsid w:val="00741A4A"/>
    <w:rsid w:val="007479F6"/>
    <w:rsid w:val="00752AA1"/>
    <w:rsid w:val="00766171"/>
    <w:rsid w:val="00787610"/>
    <w:rsid w:val="007A6BA1"/>
    <w:rsid w:val="007B3056"/>
    <w:rsid w:val="007C1409"/>
    <w:rsid w:val="007C42FB"/>
    <w:rsid w:val="007D0499"/>
    <w:rsid w:val="00816216"/>
    <w:rsid w:val="008373E2"/>
    <w:rsid w:val="0085706B"/>
    <w:rsid w:val="00875D21"/>
    <w:rsid w:val="0087734B"/>
    <w:rsid w:val="00887265"/>
    <w:rsid w:val="008B3C10"/>
    <w:rsid w:val="008C0EF1"/>
    <w:rsid w:val="008E5ADC"/>
    <w:rsid w:val="008E7E3B"/>
    <w:rsid w:val="0094332D"/>
    <w:rsid w:val="009605E5"/>
    <w:rsid w:val="00961CD0"/>
    <w:rsid w:val="00964FEC"/>
    <w:rsid w:val="009768EF"/>
    <w:rsid w:val="00976BEE"/>
    <w:rsid w:val="00995343"/>
    <w:rsid w:val="009B2ED1"/>
    <w:rsid w:val="009B7A9B"/>
    <w:rsid w:val="009C01DF"/>
    <w:rsid w:val="009C1CA0"/>
    <w:rsid w:val="009D286A"/>
    <w:rsid w:val="009D32CC"/>
    <w:rsid w:val="009D5933"/>
    <w:rsid w:val="00A176BD"/>
    <w:rsid w:val="00A82979"/>
    <w:rsid w:val="00A87A58"/>
    <w:rsid w:val="00A96EAE"/>
    <w:rsid w:val="00AC25F5"/>
    <w:rsid w:val="00AC2A7C"/>
    <w:rsid w:val="00AE1444"/>
    <w:rsid w:val="00AF3953"/>
    <w:rsid w:val="00B3336C"/>
    <w:rsid w:val="00B511D4"/>
    <w:rsid w:val="00B52C22"/>
    <w:rsid w:val="00B86949"/>
    <w:rsid w:val="00BA3760"/>
    <w:rsid w:val="00BB3536"/>
    <w:rsid w:val="00BD768D"/>
    <w:rsid w:val="00BE478A"/>
    <w:rsid w:val="00C02716"/>
    <w:rsid w:val="00C126AA"/>
    <w:rsid w:val="00C376DD"/>
    <w:rsid w:val="00C54641"/>
    <w:rsid w:val="00C61F8E"/>
    <w:rsid w:val="00C64809"/>
    <w:rsid w:val="00C7401B"/>
    <w:rsid w:val="00C840CF"/>
    <w:rsid w:val="00C968FA"/>
    <w:rsid w:val="00C96EA3"/>
    <w:rsid w:val="00CB72A5"/>
    <w:rsid w:val="00CD56F5"/>
    <w:rsid w:val="00D1689E"/>
    <w:rsid w:val="00D26263"/>
    <w:rsid w:val="00D35051"/>
    <w:rsid w:val="00D436DA"/>
    <w:rsid w:val="00D93F08"/>
    <w:rsid w:val="00DB7D07"/>
    <w:rsid w:val="00DE2D3B"/>
    <w:rsid w:val="00E37C08"/>
    <w:rsid w:val="00E619C9"/>
    <w:rsid w:val="00E76030"/>
    <w:rsid w:val="00E83E4B"/>
    <w:rsid w:val="00F437D6"/>
    <w:rsid w:val="00FC0BB5"/>
    <w:rsid w:val="00FF36C5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66D62"/>
  <w15:chartTrackingRefBased/>
  <w15:docId w15:val="{5A289CAF-3050-41DD-A7B0-CE72EDA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3647E7"/>
    <w:pPr>
      <w:keepNext/>
      <w:keepLines/>
      <w:spacing w:before="320" w:after="100"/>
      <w:contextualSpacing/>
      <w:jc w:val="both"/>
      <w:outlineLvl w:val="0"/>
    </w:pPr>
    <w:rPr>
      <w:rFonts w:asciiTheme="majorHAnsi" w:eastAsiaTheme="majorEastAsia" w:hAnsiTheme="majorHAnsi" w:cstheme="majorBidi"/>
      <w:color w:val="F05535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01B"/>
    <w:pPr>
      <w:keepNext/>
      <w:keepLines/>
      <w:spacing w:before="60" w:after="40"/>
      <w:contextualSpacing/>
      <w:outlineLvl w:val="1"/>
    </w:pPr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E5AD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8E5ADC"/>
    <w:rPr>
      <w:rFonts w:asciiTheme="majorHAnsi" w:eastAsiaTheme="majorEastAsia" w:hAnsiTheme="majorHAnsi" w:cstheme="majorBidi"/>
      <w:color w:val="F05535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5706B"/>
    <w:pPr>
      <w:numPr>
        <w:numId w:val="21"/>
      </w:numPr>
      <w:spacing w:line="288" w:lineRule="auto"/>
      <w:contextualSpacing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647E7"/>
    <w:rPr>
      <w:rFonts w:asciiTheme="majorHAnsi" w:eastAsiaTheme="majorEastAsia" w:hAnsiTheme="majorHAnsi" w:cstheme="majorBidi"/>
      <w:color w:val="F05535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401B"/>
    <w:rPr>
      <w:rFonts w:ascii="Garamond" w:eastAsiaTheme="majorEastAsia" w:hAnsi="Garamond" w:cstheme="majorBidi"/>
      <w:b/>
      <w:caps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paragraph">
    <w:name w:val="paragraph"/>
    <w:basedOn w:val="Normal"/>
    <w:rsid w:val="009D286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eop">
    <w:name w:val="eop"/>
    <w:basedOn w:val="DefaultParagraphFont"/>
    <w:rsid w:val="009D286A"/>
  </w:style>
  <w:style w:type="paragraph" w:styleId="ListParagraph">
    <w:name w:val="List Paragraph"/>
    <w:basedOn w:val="Normal"/>
    <w:uiPriority w:val="34"/>
    <w:unhideWhenUsed/>
    <w:qFormat/>
    <w:rsid w:val="0097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7neeet" TargetMode="External"/><Relationship Id="rId13" Type="http://schemas.openxmlformats.org/officeDocument/2006/relationships/hyperlink" Target="https://github.com/nav7neeet/painTestN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nav7nee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8682411/na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v7nee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923BA-134D-488F-9FF6-5E9ABBA9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1051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nav</cp:lastModifiedBy>
  <cp:revision>22</cp:revision>
  <dcterms:created xsi:type="dcterms:W3CDTF">2019-02-24T05:40:00Z</dcterms:created>
  <dcterms:modified xsi:type="dcterms:W3CDTF">2019-05-10T04:31:00Z</dcterms:modified>
  <cp:version/>
</cp:coreProperties>
</file>